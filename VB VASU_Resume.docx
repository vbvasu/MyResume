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8C74B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9B3E4E" w14:textId="1548B9C9" w:rsidR="00692703" w:rsidRPr="00CF1A49" w:rsidRDefault="00F31591" w:rsidP="00913946">
            <w:pPr>
              <w:pStyle w:val="Title"/>
            </w:pPr>
            <w:r>
              <w:t>VB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VASU</w:t>
            </w:r>
          </w:p>
          <w:p w14:paraId="79B20861" w14:textId="5867B46A" w:rsidR="00692703" w:rsidRPr="00CF1A49" w:rsidRDefault="00F31591" w:rsidP="00913946">
            <w:pPr>
              <w:pStyle w:val="ContactInfo"/>
              <w:contextualSpacing w:val="0"/>
            </w:pPr>
            <w:r>
              <w:t>21/6/141/1, Teachers Colony Hindupur, Andhra Pradesh,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69A6FC404BC49D78EFCB805F362803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4E180B">
                <w:rPr>
                  <w:rStyle w:val="Hyperlink"/>
                  <w:color w:val="000000" w:themeColor="text1"/>
                </w:rPr>
                <w:t>9591822</w:t>
              </w:r>
              <w:r w:rsidRPr="004E180B">
                <w:rPr>
                  <w:rStyle w:val="Hyperlink"/>
                  <w:color w:val="000000" w:themeColor="text1"/>
                </w:rPr>
                <w:t>8</w:t>
              </w:r>
              <w:r w:rsidRPr="004E180B">
                <w:rPr>
                  <w:rStyle w:val="Hyperlink"/>
                  <w:color w:val="000000" w:themeColor="text1"/>
                </w:rPr>
                <w:t>45</w:t>
              </w:r>
            </w:hyperlink>
          </w:p>
          <w:p w14:paraId="3DF86D78" w14:textId="5E713269" w:rsidR="00692703" w:rsidRPr="00CF1A49" w:rsidRDefault="00000000" w:rsidP="00913946">
            <w:pPr>
              <w:pStyle w:val="ContactInfoEmphasis"/>
              <w:contextualSpacing w:val="0"/>
            </w:pPr>
            <w:hyperlink r:id="rId8" w:history="1">
              <w:r w:rsidR="00F31591" w:rsidRPr="00F31591">
                <w:rPr>
                  <w:rStyle w:val="Hyperlink"/>
                </w:rPr>
                <w:t>vbvasu1230@gmail.com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AF6263617EB4B6CB60C5A04E1F97B2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31591">
              <w:t xml:space="preserve">LinkedIn - </w:t>
            </w:r>
            <w:hyperlink r:id="rId9" w:history="1">
              <w:r w:rsidR="00F31591" w:rsidRPr="00F31591">
                <w:rPr>
                  <w:rStyle w:val="Hyperlink"/>
                </w:rPr>
                <w:t>VB VASU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695F626FBD44C86B4F6598E2F52901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20726">
              <w:t xml:space="preserve">GitHub – </w:t>
            </w:r>
            <w:hyperlink r:id="rId10" w:history="1">
              <w:r w:rsidR="00820726" w:rsidRPr="00820726">
                <w:rPr>
                  <w:rStyle w:val="Hyperlink"/>
                </w:rPr>
                <w:t>VB VASU</w:t>
              </w:r>
            </w:hyperlink>
          </w:p>
        </w:tc>
      </w:tr>
      <w:tr w:rsidR="009571D8" w:rsidRPr="00CF1A49" w14:paraId="1E8AF3FE" w14:textId="77777777" w:rsidTr="00692703">
        <w:tc>
          <w:tcPr>
            <w:tcW w:w="9360" w:type="dxa"/>
            <w:tcMar>
              <w:top w:w="432" w:type="dxa"/>
            </w:tcMar>
          </w:tcPr>
          <w:p w14:paraId="7F494982" w14:textId="77777777" w:rsidR="00820726" w:rsidRPr="00820726" w:rsidRDefault="00820726" w:rsidP="00820726">
            <w:pPr>
              <w:contextualSpacing w:val="0"/>
            </w:pPr>
            <w:r>
              <w:t xml:space="preserve">A </w:t>
            </w:r>
            <w:r w:rsidRPr="00820726">
              <w:rPr>
                <w:lang w:val="en-IN"/>
              </w:rPr>
              <w:t>Fresher offering strong foundational skills in Cloud technologies, DevOps tools and some programming languages, Networking.</w:t>
            </w:r>
          </w:p>
          <w:p w14:paraId="6D66DF21" w14:textId="3996048D" w:rsidR="001755A8" w:rsidRPr="00CF1A49" w:rsidRDefault="001755A8" w:rsidP="00913946">
            <w:pPr>
              <w:contextualSpacing w:val="0"/>
            </w:pPr>
          </w:p>
        </w:tc>
      </w:tr>
    </w:tbl>
    <w:p w14:paraId="652D21F3" w14:textId="20F41161" w:rsidR="00865666" w:rsidRDefault="00865666" w:rsidP="00865666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65666" w:rsidRPr="006E1507" w14:paraId="0DB11E73" w14:textId="77777777" w:rsidTr="00A73E70">
        <w:tc>
          <w:tcPr>
            <w:tcW w:w="4675" w:type="dxa"/>
          </w:tcPr>
          <w:p w14:paraId="7DB0DFEE" w14:textId="7160A8E5" w:rsidR="00865666" w:rsidRPr="006E1507" w:rsidRDefault="00865666" w:rsidP="00865666">
            <w:pPr>
              <w:pStyle w:val="ListBullet"/>
              <w:contextualSpacing w:val="0"/>
            </w:pPr>
            <w:r w:rsidRPr="00865666">
              <w:t>Programming Languages</w:t>
            </w:r>
            <w:r>
              <w:t xml:space="preserve"> </w:t>
            </w:r>
            <w:r w:rsidR="00670603">
              <w:t>–</w:t>
            </w:r>
            <w:r>
              <w:t xml:space="preserve"> </w:t>
            </w:r>
            <w:r w:rsidR="00670603">
              <w:t xml:space="preserve">C, </w:t>
            </w:r>
            <w:r w:rsidRPr="00865666">
              <w:t>Python, SQL, Java</w:t>
            </w:r>
          </w:p>
          <w:p w14:paraId="2A1BE2E4" w14:textId="30AFB7FF" w:rsidR="00865666" w:rsidRDefault="00EA33AB" w:rsidP="00865666">
            <w:pPr>
              <w:pStyle w:val="ListBullet"/>
              <w:contextualSpacing w:val="0"/>
            </w:pPr>
            <w:r w:rsidRPr="00EA33AB">
              <w:t xml:space="preserve">Operating System </w:t>
            </w:r>
            <w:r>
              <w:t xml:space="preserve">- </w:t>
            </w:r>
            <w:r w:rsidRPr="00EA33AB">
              <w:t xml:space="preserve">Windows, </w:t>
            </w:r>
            <w:r w:rsidR="009A6074">
              <w:t>Linux</w:t>
            </w:r>
          </w:p>
          <w:p w14:paraId="058BB6F5" w14:textId="7979BC59" w:rsidR="00EA33AB" w:rsidRPr="006E1507" w:rsidRDefault="00EA33AB" w:rsidP="00865666">
            <w:pPr>
              <w:pStyle w:val="ListBullet"/>
              <w:contextualSpacing w:val="0"/>
            </w:pPr>
            <w:r>
              <w:t>AWS, Azure</w:t>
            </w:r>
          </w:p>
        </w:tc>
        <w:tc>
          <w:tcPr>
            <w:tcW w:w="4675" w:type="dxa"/>
            <w:tcMar>
              <w:left w:w="360" w:type="dxa"/>
            </w:tcMar>
          </w:tcPr>
          <w:p w14:paraId="5BF69477" w14:textId="64343665" w:rsidR="00865666" w:rsidRPr="006E1507" w:rsidRDefault="00EA33AB" w:rsidP="00865666">
            <w:pPr>
              <w:pStyle w:val="ListBullet"/>
              <w:contextualSpacing w:val="0"/>
            </w:pPr>
            <w:r w:rsidRPr="00EA33AB">
              <w:t xml:space="preserve">Visual Studio Code, Git, Docker, Kubernetes, </w:t>
            </w:r>
            <w:r w:rsidR="009A6074">
              <w:t>Jenkins</w:t>
            </w:r>
            <w:r w:rsidRPr="00EA33AB">
              <w:t>, Terraform</w:t>
            </w:r>
          </w:p>
          <w:p w14:paraId="33EFB2F5" w14:textId="233972C1" w:rsidR="00865666" w:rsidRPr="006E1507" w:rsidRDefault="00EA33AB" w:rsidP="00EA33AB">
            <w:pPr>
              <w:pStyle w:val="ListBullet"/>
              <w:contextualSpacing w:val="0"/>
            </w:pPr>
            <w:r>
              <w:t>Networking, Shell Scripting</w:t>
            </w:r>
            <w:r w:rsidR="009A6074">
              <w:t xml:space="preserve">, </w:t>
            </w:r>
            <w:r w:rsidR="004E180B">
              <w:t>PowerShell</w:t>
            </w:r>
          </w:p>
        </w:tc>
      </w:tr>
    </w:tbl>
    <w:sdt>
      <w:sdtPr>
        <w:alias w:val="Education:"/>
        <w:tag w:val="Education:"/>
        <w:id w:val="-1908763273"/>
        <w:placeholder>
          <w:docPart w:val="74AAFF505DC84FDDB83D7F237D79A271"/>
        </w:placeholder>
        <w:temporary/>
        <w:showingPlcHdr/>
        <w15:appearance w15:val="hidden"/>
      </w:sdtPr>
      <w:sdtContent>
        <w:p w14:paraId="171D9B5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69331E2" w14:textId="77777777" w:rsidTr="00865666">
        <w:tc>
          <w:tcPr>
            <w:tcW w:w="9290" w:type="dxa"/>
          </w:tcPr>
          <w:p w14:paraId="65DC1A5C" w14:textId="43B842CA" w:rsidR="001D0BF1" w:rsidRPr="00CF1A49" w:rsidRDefault="00820726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2022</w:t>
            </w:r>
          </w:p>
          <w:p w14:paraId="47EC3481" w14:textId="1C8853E8" w:rsidR="001D0BF1" w:rsidRPr="00CF1A49" w:rsidRDefault="00820726" w:rsidP="001D0BF1">
            <w:pPr>
              <w:pStyle w:val="Heading2"/>
              <w:contextualSpacing w:val="0"/>
              <w:outlineLvl w:val="1"/>
            </w:pPr>
            <w:r>
              <w:t>B.E - ECE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New Horizon college of engineering, Bengaluru</w:t>
            </w:r>
          </w:p>
          <w:p w14:paraId="4BA72715" w14:textId="634D6BCC" w:rsidR="007538DC" w:rsidRPr="00CF1A49" w:rsidRDefault="00820726" w:rsidP="007538DC">
            <w:pPr>
              <w:contextualSpacing w:val="0"/>
            </w:pPr>
            <w:r>
              <w:t>Cgpa – 9.05</w:t>
            </w:r>
          </w:p>
        </w:tc>
      </w:tr>
      <w:tr w:rsidR="00F61DF9" w:rsidRPr="00CF1A49" w14:paraId="6FC38C32" w14:textId="77777777" w:rsidTr="00865666">
        <w:tc>
          <w:tcPr>
            <w:tcW w:w="9290" w:type="dxa"/>
            <w:tcMar>
              <w:top w:w="216" w:type="dxa"/>
            </w:tcMar>
          </w:tcPr>
          <w:p w14:paraId="37EDA277" w14:textId="3EE95FFB" w:rsidR="00F61DF9" w:rsidRPr="00CF1A49" w:rsidRDefault="00820726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2018</w:t>
            </w:r>
          </w:p>
          <w:p w14:paraId="327E7045" w14:textId="5F5ECC96" w:rsidR="00F61DF9" w:rsidRPr="00CF1A49" w:rsidRDefault="00820726" w:rsidP="00F61DF9">
            <w:pPr>
              <w:pStyle w:val="Heading2"/>
              <w:contextualSpacing w:val="0"/>
              <w:outlineLvl w:val="1"/>
            </w:pPr>
            <w:r>
              <w:t>Intermediate - MPC</w:t>
            </w:r>
            <w:r w:rsidR="00F61DF9" w:rsidRPr="00CF1A49">
              <w:t xml:space="preserve">, </w:t>
            </w:r>
            <w:r w:rsidR="007F2573">
              <w:rPr>
                <w:rStyle w:val="SubtleReference"/>
              </w:rPr>
              <w:t>Sri chaitanya Jr College, Tirupathi</w:t>
            </w:r>
          </w:p>
          <w:p w14:paraId="53253605" w14:textId="77777777" w:rsidR="00F61DF9" w:rsidRDefault="007F2573" w:rsidP="00F61DF9">
            <w:r>
              <w:t>Percentage – 97.2</w:t>
            </w:r>
          </w:p>
          <w:p w14:paraId="028DEF6B" w14:textId="648ECA3D" w:rsidR="007F2573" w:rsidRDefault="007F2573" w:rsidP="00F61DF9"/>
          <w:p w14:paraId="541FAD71" w14:textId="32032FE9" w:rsidR="007F2573" w:rsidRPr="00CF1A49" w:rsidRDefault="007F2573" w:rsidP="007F2573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2016</w:t>
            </w:r>
          </w:p>
          <w:p w14:paraId="5E4DB72B" w14:textId="7759FF1F" w:rsidR="007F2573" w:rsidRPr="00CF1A49" w:rsidRDefault="007F2573" w:rsidP="007F2573">
            <w:pPr>
              <w:pStyle w:val="Heading2"/>
              <w:contextualSpacing w:val="0"/>
              <w:outlineLvl w:val="1"/>
            </w:pPr>
            <w:r>
              <w:t>SSC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Keshavareddy english medium hs, Anantapur</w:t>
            </w:r>
          </w:p>
          <w:p w14:paraId="37A5D405" w14:textId="7B9BA624" w:rsidR="007F2573" w:rsidRDefault="007F2573" w:rsidP="00F61DF9">
            <w:r>
              <w:t>Cgpa – 9.3</w:t>
            </w:r>
          </w:p>
        </w:tc>
      </w:tr>
    </w:tbl>
    <w:p w14:paraId="724F9B57" w14:textId="14AD177B" w:rsidR="00865666" w:rsidRDefault="00EA33AB" w:rsidP="00486277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65666" w:rsidRPr="00CF1A49" w14:paraId="170576D3" w14:textId="77777777" w:rsidTr="00A73E70">
        <w:tc>
          <w:tcPr>
            <w:tcW w:w="9355" w:type="dxa"/>
          </w:tcPr>
          <w:p w14:paraId="614108F0" w14:textId="6231899F" w:rsidR="00865666" w:rsidRPr="00CF1A49" w:rsidRDefault="006F437B" w:rsidP="00A73E70">
            <w:pPr>
              <w:pStyle w:val="Heading2"/>
              <w:contextualSpacing w:val="0"/>
              <w:outlineLvl w:val="1"/>
            </w:pPr>
            <w:r>
              <w:t>Lidar based self driving car</w:t>
            </w:r>
          </w:p>
          <w:p w14:paraId="1700DC05" w14:textId="31961A12" w:rsidR="00865666" w:rsidRPr="00CF1A49" w:rsidRDefault="006F437B" w:rsidP="00A73E70">
            <w:pPr>
              <w:contextualSpacing w:val="0"/>
            </w:pPr>
            <w:r w:rsidRPr="006F437B">
              <w:t>Lidar is a sensor that detects the environment. This car is capable to detect its surroundings, navigating, and providing human transportation without the need for human intervention.</w:t>
            </w:r>
          </w:p>
        </w:tc>
      </w:tr>
      <w:tr w:rsidR="00865666" w:rsidRPr="00CF1A49" w14:paraId="4D3671CB" w14:textId="77777777" w:rsidTr="00A73E70">
        <w:tc>
          <w:tcPr>
            <w:tcW w:w="9355" w:type="dxa"/>
            <w:tcMar>
              <w:top w:w="216" w:type="dxa"/>
            </w:tcMar>
          </w:tcPr>
          <w:p w14:paraId="32B99F6E" w14:textId="41C75131" w:rsidR="00865666" w:rsidRPr="00CF1A49" w:rsidRDefault="006F437B" w:rsidP="00A73E70">
            <w:pPr>
              <w:pStyle w:val="Heading2"/>
              <w:contextualSpacing w:val="0"/>
              <w:outlineLvl w:val="1"/>
            </w:pPr>
            <w:r>
              <w:t>Fingerprint based Voting System</w:t>
            </w:r>
          </w:p>
          <w:p w14:paraId="254D71F9" w14:textId="77777777" w:rsidR="00865666" w:rsidRDefault="006F437B" w:rsidP="00A73E70">
            <w:r w:rsidRPr="006F437B">
              <w:t>Now a days proxy of voting has become quite a lot, to avoid that we are using the technology. Using the R307 Sensor and Arduino UNO the configurations are done.</w:t>
            </w:r>
          </w:p>
          <w:p w14:paraId="4B728B56" w14:textId="77777777" w:rsidR="006F437B" w:rsidRDefault="006F437B" w:rsidP="00A73E70"/>
          <w:p w14:paraId="04584F0B" w14:textId="3A343BD4" w:rsidR="006F437B" w:rsidRPr="00CF1A49" w:rsidRDefault="006F437B" w:rsidP="006F437B">
            <w:pPr>
              <w:pStyle w:val="Heading2"/>
              <w:contextualSpacing w:val="0"/>
              <w:outlineLvl w:val="1"/>
            </w:pPr>
            <w:r>
              <w:t>Gesture control car using Arduino NANO</w:t>
            </w:r>
          </w:p>
          <w:p w14:paraId="16260FBD" w14:textId="4D0E1B14" w:rsidR="006F437B" w:rsidRDefault="006F437B" w:rsidP="006F437B">
            <w:r w:rsidRPr="006F437B">
              <w:t>The hand gestures are given using accelerometer and NANO, where the car moves according to the hand actions.</w:t>
            </w:r>
          </w:p>
        </w:tc>
      </w:tr>
    </w:tbl>
    <w:sdt>
      <w:sdtPr>
        <w:alias w:val="Activities:"/>
        <w:tag w:val="Activities:"/>
        <w:id w:val="1223332893"/>
        <w:placeholder>
          <w:docPart w:val="8439F0E33EDE43ED8F8FEF6FCB7A33F8"/>
        </w:placeholder>
        <w:temporary/>
        <w:showingPlcHdr/>
        <w15:appearance w15:val="hidden"/>
      </w:sdtPr>
      <w:sdtContent>
        <w:p w14:paraId="3B092436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DAA1DB3" w14:textId="56F8FB1F" w:rsidR="00EA33AB" w:rsidRDefault="00EA33AB" w:rsidP="00EA33AB">
      <w:r>
        <w:t xml:space="preserve">• Completed Basic level training on following topics </w:t>
      </w:r>
    </w:p>
    <w:p w14:paraId="68BF0BBF" w14:textId="0189CE3A" w:rsidR="00B51D1B" w:rsidRDefault="00EA33AB" w:rsidP="00EA33AB">
      <w:r>
        <w:t xml:space="preserve">   OS / Networking, Linux, Shell Scripting,</w:t>
      </w:r>
      <w:r w:rsidR="004E180B">
        <w:t xml:space="preserve"> PowerShell, </w:t>
      </w:r>
      <w:r>
        <w:t>Cloud Computing, AWS, Azure, GCP</w:t>
      </w:r>
    </w:p>
    <w:p w14:paraId="40978D10" w14:textId="77777777" w:rsidR="00EA33AB" w:rsidRDefault="00EA33AB" w:rsidP="00EA33AB"/>
    <w:tbl>
      <w:tblPr>
        <w:tblW w:w="8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6630"/>
      </w:tblGrid>
      <w:tr w:rsidR="00EA33AB" w:rsidRPr="008315BC" w14:paraId="60BE357F" w14:textId="77777777" w:rsidTr="00A73E7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7976B5" w14:textId="77777777" w:rsidR="00EA33AB" w:rsidRPr="008315BC" w:rsidRDefault="00EA33AB" w:rsidP="00A73E7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b/>
                <w:bCs/>
                <w:lang w:eastAsia="en-IN"/>
              </w:rPr>
              <w:t>DevOps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> 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BE934" w14:textId="77777777" w:rsidR="00EA33AB" w:rsidRPr="008315BC" w:rsidRDefault="00EA33AB" w:rsidP="00A73E7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lang w:eastAsia="en-IN"/>
              </w:rPr>
              <w:t xml:space="preserve">Waterfall problem, Agile </w:t>
            </w:r>
            <w:proofErr w:type="gramStart"/>
            <w:r w:rsidRPr="008315BC">
              <w:rPr>
                <w:rFonts w:ascii="Calibri Light" w:eastAsia="Times New Roman" w:hAnsi="Calibri Light" w:cs="Calibri Light"/>
                <w:lang w:eastAsia="en-IN"/>
              </w:rPr>
              <w:t>values</w:t>
            </w:r>
            <w:proofErr w:type="gramEnd"/>
            <w:r w:rsidRPr="008315BC">
              <w:rPr>
                <w:rFonts w:ascii="Calibri Light" w:eastAsia="Times New Roman" w:hAnsi="Calibri Light" w:cs="Calibri Light"/>
                <w:lang w:eastAsia="en-IN"/>
              </w:rPr>
              <w:t xml:space="preserve"> and principles, </w:t>
            </w:r>
            <w:r>
              <w:rPr>
                <w:rFonts w:ascii="Calibri Light" w:eastAsia="Times New Roman" w:hAnsi="Calibri Light" w:cs="Calibri Light"/>
                <w:lang w:eastAsia="en-IN"/>
              </w:rPr>
              <w:t>A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 xml:space="preserve">gile and </w:t>
            </w:r>
            <w:r>
              <w:rPr>
                <w:rFonts w:ascii="Calibri Light" w:eastAsia="Times New Roman" w:hAnsi="Calibri Light" w:cs="Calibri Light"/>
                <w:lang w:eastAsia="en-IN"/>
              </w:rPr>
              <w:t>D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>ev</w:t>
            </w:r>
            <w:r>
              <w:rPr>
                <w:rFonts w:ascii="Calibri Light" w:eastAsia="Times New Roman" w:hAnsi="Calibri Light" w:cs="Calibri Light"/>
                <w:lang w:eastAsia="en-IN"/>
              </w:rPr>
              <w:t>O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>ps in enterprise, lean in software delivery, theory of constraints</w:t>
            </w:r>
            <w:r>
              <w:rPr>
                <w:rFonts w:ascii="Calibri Light" w:eastAsia="Times New Roman" w:hAnsi="Calibri Light" w:cs="Calibri Light"/>
                <w:lang w:eastAsia="en-IN"/>
              </w:rPr>
              <w:t>.</w:t>
            </w:r>
          </w:p>
        </w:tc>
      </w:tr>
      <w:tr w:rsidR="00EA33AB" w:rsidRPr="008315BC" w14:paraId="72232D94" w14:textId="77777777" w:rsidTr="00A73E7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173F85" w14:textId="77777777" w:rsidR="00EA33AB" w:rsidRPr="008315BC" w:rsidRDefault="00EA33AB" w:rsidP="00A73E7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b/>
                <w:bCs/>
                <w:lang w:eastAsia="en-IN"/>
              </w:rPr>
              <w:t>Git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> 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CD139" w14:textId="77777777" w:rsidR="00EA33AB" w:rsidRPr="008315BC" w:rsidRDefault="00EA33AB" w:rsidP="00A73E7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lang w:eastAsia="en-IN"/>
              </w:rPr>
              <w:t>Developed understanding of repository, branch, clone, fork, commit, push, fetch, merge, diff, tag, reset, revert, remote repos</w:t>
            </w:r>
            <w:r>
              <w:rPr>
                <w:rFonts w:ascii="Calibri Light" w:eastAsia="Times New Roman" w:hAnsi="Calibri Light" w:cs="Calibri Light"/>
                <w:lang w:eastAsia="en-IN"/>
              </w:rPr>
              <w:t>.</w:t>
            </w:r>
          </w:p>
        </w:tc>
      </w:tr>
      <w:tr w:rsidR="00EA33AB" w:rsidRPr="008315BC" w14:paraId="3FE691C0" w14:textId="77777777" w:rsidTr="00A73E7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98779B" w14:textId="77777777" w:rsidR="00EA33AB" w:rsidRPr="008315BC" w:rsidRDefault="00EA33AB" w:rsidP="00A73E7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b/>
                <w:bCs/>
                <w:lang w:eastAsia="en-IN"/>
              </w:rPr>
              <w:t>Docker</w:t>
            </w:r>
            <w:r w:rsidRPr="008315BC">
              <w:rPr>
                <w:rFonts w:ascii="Calibri Light" w:eastAsia="Times New Roman" w:hAnsi="Calibri Light" w:cs="Calibri Light"/>
                <w:lang w:eastAsia="en-IN"/>
              </w:rPr>
              <w:t> 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31646D" w14:textId="77777777" w:rsidR="00EA33AB" w:rsidRPr="008315BC" w:rsidRDefault="00EA33AB" w:rsidP="00A73E7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315BC">
              <w:rPr>
                <w:rFonts w:ascii="Calibri Light" w:eastAsia="Times New Roman" w:hAnsi="Calibri Light" w:cs="Calibri Light"/>
                <w:lang w:eastAsia="en-IN"/>
              </w:rPr>
              <w:t>Container based virtualization, docker engine, client and daemon, images, registry, networking, docker file, docker hub, linking containers, docker compose, volumes </w:t>
            </w:r>
          </w:p>
        </w:tc>
      </w:tr>
      <w:tr w:rsidR="00EA33AB" w:rsidRPr="008315BC" w14:paraId="379D2384" w14:textId="77777777" w:rsidTr="00A73E7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7238A9" w14:textId="0193558E" w:rsidR="00EA33AB" w:rsidRPr="008315BC" w:rsidRDefault="004E180B" w:rsidP="00A73E7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en-IN"/>
              </w:rPr>
              <w:t>Jenkins</w:t>
            </w:r>
            <w:r w:rsidR="00EA33AB" w:rsidRPr="008315BC">
              <w:rPr>
                <w:rFonts w:ascii="Calibri Light" w:eastAsia="Times New Roman" w:hAnsi="Calibri Light" w:cs="Calibri Light"/>
                <w:lang w:eastAsia="en-IN"/>
              </w:rPr>
              <w:t> 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F470EE" w14:textId="47DC7CBD" w:rsidR="00EA33AB" w:rsidRPr="008315BC" w:rsidRDefault="004E180B" w:rsidP="00A73E7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4E180B">
              <w:rPr>
                <w:rFonts w:ascii="Calibri Light" w:eastAsia="Times New Roman" w:hAnsi="Calibri Light" w:cs="Calibri Light"/>
                <w:lang w:eastAsia="en-IN"/>
              </w:rPr>
              <w:t>Freestyle project, declarative pipelines, stages, docker container as build agents, shared libraries, groovy functions, blue ocean plugin, syntax validation, multi-branch pipelines, Jenkins file.</w:t>
            </w:r>
          </w:p>
        </w:tc>
      </w:tr>
      <w:tr w:rsidR="00EA33AB" w:rsidRPr="008315BC" w14:paraId="11CC3BB0" w14:textId="77777777" w:rsidTr="00A73E7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685C9E" w14:textId="77777777" w:rsidR="00EA33AB" w:rsidRPr="008315BC" w:rsidRDefault="00EA33AB" w:rsidP="00A73E70">
            <w:pPr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en-IN"/>
              </w:rPr>
              <w:t>Terraform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5CED3" w14:textId="77777777" w:rsidR="00EA33AB" w:rsidRPr="008315BC" w:rsidRDefault="00EA33AB" w:rsidP="00A73E70">
            <w:pPr>
              <w:textAlignment w:val="baseline"/>
              <w:rPr>
                <w:rFonts w:ascii="Calibri Light" w:eastAsia="Times New Roman" w:hAnsi="Calibri Light" w:cs="Calibri Light"/>
                <w:lang w:eastAsia="en-IN"/>
              </w:rPr>
            </w:pPr>
            <w:r>
              <w:rPr>
                <w:rFonts w:ascii="Calibri Light" w:eastAsia="Times New Roman" w:hAnsi="Calibri Light" w:cs="Calibri Light"/>
                <w:lang w:eastAsia="en-IN"/>
              </w:rPr>
              <w:t>P</w:t>
            </w:r>
            <w:r w:rsidRPr="008547A7">
              <w:rPr>
                <w:rFonts w:ascii="Calibri Light" w:eastAsia="Times New Roman" w:hAnsi="Calibri Light" w:cs="Calibri Light"/>
                <w:lang w:eastAsia="en-IN"/>
              </w:rPr>
              <w:t>rovision the resources on EC2</w:t>
            </w:r>
            <w:r>
              <w:rPr>
                <w:rFonts w:ascii="Calibri Light" w:eastAsia="Times New Roman" w:hAnsi="Calibri Light" w:cs="Calibri Light"/>
                <w:lang w:eastAsia="en-IN"/>
              </w:rPr>
              <w:t>, Build, change, destroy infrastructure, Input variables, Query output data</w:t>
            </w:r>
          </w:p>
        </w:tc>
      </w:tr>
    </w:tbl>
    <w:p w14:paraId="4C259E62" w14:textId="6CB404D0" w:rsidR="00865666" w:rsidRDefault="00865666" w:rsidP="006E1507"/>
    <w:p w14:paraId="1822AFAF" w14:textId="552E8A7E" w:rsidR="004E180B" w:rsidRDefault="00EA33AB" w:rsidP="00EA33AB">
      <w:r>
        <w:t>• Completed certification and training on “AZ-900 Microsoft Certified: Azure Fundamentals”</w:t>
      </w:r>
    </w:p>
    <w:p w14:paraId="7583EC4C" w14:textId="51130110" w:rsidR="004E180B" w:rsidRDefault="004E180B" w:rsidP="00EA33AB">
      <w:r w:rsidRPr="004E180B">
        <w:t>•</w:t>
      </w:r>
      <w:r>
        <w:t xml:space="preserve"> </w:t>
      </w:r>
      <w:r w:rsidRPr="004E180B">
        <w:t>Completed certification and training on “AWS Certified Cloud Practitioner (CLF)”</w:t>
      </w:r>
    </w:p>
    <w:p w14:paraId="5129877D" w14:textId="09D14112" w:rsidR="00EA33AB" w:rsidRPr="006E1507" w:rsidRDefault="00EA33AB" w:rsidP="00EA33AB">
      <w:r>
        <w:t>• Completed certification and training on “CCNA: Introduction to Networks”</w:t>
      </w:r>
    </w:p>
    <w:sectPr w:rsidR="00EA33A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44C3" w14:textId="77777777" w:rsidR="00D84970" w:rsidRDefault="00D84970" w:rsidP="0068194B">
      <w:r>
        <w:separator/>
      </w:r>
    </w:p>
    <w:p w14:paraId="38C7CC39" w14:textId="77777777" w:rsidR="00D84970" w:rsidRDefault="00D84970"/>
    <w:p w14:paraId="63F28950" w14:textId="77777777" w:rsidR="00D84970" w:rsidRDefault="00D84970"/>
  </w:endnote>
  <w:endnote w:type="continuationSeparator" w:id="0">
    <w:p w14:paraId="62C53C00" w14:textId="77777777" w:rsidR="00D84970" w:rsidRDefault="00D84970" w:rsidP="0068194B">
      <w:r>
        <w:continuationSeparator/>
      </w:r>
    </w:p>
    <w:p w14:paraId="439BC60F" w14:textId="77777777" w:rsidR="00D84970" w:rsidRDefault="00D84970"/>
    <w:p w14:paraId="4A0A032B" w14:textId="77777777" w:rsidR="00D84970" w:rsidRDefault="00D84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F8CE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B110" w14:textId="77777777" w:rsidR="00D84970" w:rsidRDefault="00D84970" w:rsidP="0068194B">
      <w:r>
        <w:separator/>
      </w:r>
    </w:p>
    <w:p w14:paraId="38D07846" w14:textId="77777777" w:rsidR="00D84970" w:rsidRDefault="00D84970"/>
    <w:p w14:paraId="30A2D785" w14:textId="77777777" w:rsidR="00D84970" w:rsidRDefault="00D84970"/>
  </w:footnote>
  <w:footnote w:type="continuationSeparator" w:id="0">
    <w:p w14:paraId="20B23BB6" w14:textId="77777777" w:rsidR="00D84970" w:rsidRDefault="00D84970" w:rsidP="0068194B">
      <w:r>
        <w:continuationSeparator/>
      </w:r>
    </w:p>
    <w:p w14:paraId="70A97FAB" w14:textId="77777777" w:rsidR="00D84970" w:rsidRDefault="00D84970"/>
    <w:p w14:paraId="3193B90F" w14:textId="77777777" w:rsidR="00D84970" w:rsidRDefault="00D849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931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C5A85D" wp14:editId="75D8F2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E048D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C665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249191">
    <w:abstractNumId w:val="9"/>
  </w:num>
  <w:num w:numId="2" w16cid:durableId="1379629170">
    <w:abstractNumId w:val="8"/>
  </w:num>
  <w:num w:numId="3" w16cid:durableId="31655516">
    <w:abstractNumId w:val="7"/>
  </w:num>
  <w:num w:numId="4" w16cid:durableId="2023703722">
    <w:abstractNumId w:val="6"/>
  </w:num>
  <w:num w:numId="5" w16cid:durableId="925725505">
    <w:abstractNumId w:val="10"/>
  </w:num>
  <w:num w:numId="6" w16cid:durableId="622269626">
    <w:abstractNumId w:val="3"/>
  </w:num>
  <w:num w:numId="7" w16cid:durableId="2034308936">
    <w:abstractNumId w:val="11"/>
  </w:num>
  <w:num w:numId="8" w16cid:durableId="1553230747">
    <w:abstractNumId w:val="2"/>
  </w:num>
  <w:num w:numId="9" w16cid:durableId="203374005">
    <w:abstractNumId w:val="12"/>
  </w:num>
  <w:num w:numId="10" w16cid:durableId="2006010981">
    <w:abstractNumId w:val="5"/>
  </w:num>
  <w:num w:numId="11" w16cid:durableId="1474834996">
    <w:abstractNumId w:val="4"/>
  </w:num>
  <w:num w:numId="12" w16cid:durableId="978002044">
    <w:abstractNumId w:val="1"/>
  </w:num>
  <w:num w:numId="13" w16cid:durableId="1244412700">
    <w:abstractNumId w:val="0"/>
  </w:num>
  <w:num w:numId="14" w16cid:durableId="1966497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91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05F91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EA7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80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27B2"/>
    <w:rsid w:val="0062312F"/>
    <w:rsid w:val="00625F2C"/>
    <w:rsid w:val="00643265"/>
    <w:rsid w:val="006618E9"/>
    <w:rsid w:val="00670603"/>
    <w:rsid w:val="0068194B"/>
    <w:rsid w:val="00692703"/>
    <w:rsid w:val="006A1962"/>
    <w:rsid w:val="006B5D48"/>
    <w:rsid w:val="006B7D7B"/>
    <w:rsid w:val="006C1A5E"/>
    <w:rsid w:val="006D65FA"/>
    <w:rsid w:val="006E1507"/>
    <w:rsid w:val="006F437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2573"/>
    <w:rsid w:val="00801140"/>
    <w:rsid w:val="00803404"/>
    <w:rsid w:val="00820726"/>
    <w:rsid w:val="00834955"/>
    <w:rsid w:val="00855B59"/>
    <w:rsid w:val="00860461"/>
    <w:rsid w:val="0086487C"/>
    <w:rsid w:val="00865666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6074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497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3AB"/>
    <w:rsid w:val="00EA5099"/>
    <w:rsid w:val="00EC1351"/>
    <w:rsid w:val="00EC4CBF"/>
    <w:rsid w:val="00EE2CA8"/>
    <w:rsid w:val="00EF17E8"/>
    <w:rsid w:val="00EF51D9"/>
    <w:rsid w:val="00F130DD"/>
    <w:rsid w:val="00F24884"/>
    <w:rsid w:val="00F31591"/>
    <w:rsid w:val="00F476C4"/>
    <w:rsid w:val="00F61DF9"/>
    <w:rsid w:val="00F81960"/>
    <w:rsid w:val="00F82424"/>
    <w:rsid w:val="00F8769D"/>
    <w:rsid w:val="00F9350C"/>
    <w:rsid w:val="00F93B92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6CA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7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3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vasu123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//9591822845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bva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bvasu-3017rv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9A6FC404BC49D78EFCB805F362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1F34E-1C33-4025-AEDE-37A96D662DFC}"/>
      </w:docPartPr>
      <w:docPartBody>
        <w:p w:rsidR="00B46FFA" w:rsidRDefault="00000000">
          <w:pPr>
            <w:pStyle w:val="269A6FC404BC49D78EFCB805F3628031"/>
          </w:pPr>
          <w:r w:rsidRPr="00CF1A49">
            <w:t>·</w:t>
          </w:r>
        </w:p>
      </w:docPartBody>
    </w:docPart>
    <w:docPart>
      <w:docPartPr>
        <w:name w:val="6AF6263617EB4B6CB60C5A04E1F97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1A72D-F825-4282-873D-31103CAF12D6}"/>
      </w:docPartPr>
      <w:docPartBody>
        <w:p w:rsidR="00B46FFA" w:rsidRDefault="00000000">
          <w:pPr>
            <w:pStyle w:val="6AF6263617EB4B6CB60C5A04E1F97B2F"/>
          </w:pPr>
          <w:r w:rsidRPr="00CF1A49">
            <w:t>·</w:t>
          </w:r>
        </w:p>
      </w:docPartBody>
    </w:docPart>
    <w:docPart>
      <w:docPartPr>
        <w:name w:val="5695F626FBD44C86B4F6598E2F52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91D4E-8D28-42FC-B362-5C2B22172C3B}"/>
      </w:docPartPr>
      <w:docPartBody>
        <w:p w:rsidR="00B46FFA" w:rsidRDefault="00000000">
          <w:pPr>
            <w:pStyle w:val="5695F626FBD44C86B4F6598E2F529010"/>
          </w:pPr>
          <w:r w:rsidRPr="00CF1A49">
            <w:t>·</w:t>
          </w:r>
        </w:p>
      </w:docPartBody>
    </w:docPart>
    <w:docPart>
      <w:docPartPr>
        <w:name w:val="74AAFF505DC84FDDB83D7F237D79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BE4BB-6662-4002-A193-73604D18DF25}"/>
      </w:docPartPr>
      <w:docPartBody>
        <w:p w:rsidR="00B46FFA" w:rsidRDefault="00000000">
          <w:pPr>
            <w:pStyle w:val="74AAFF505DC84FDDB83D7F237D79A271"/>
          </w:pPr>
          <w:r w:rsidRPr="00CF1A49">
            <w:t>Education</w:t>
          </w:r>
        </w:p>
      </w:docPartBody>
    </w:docPart>
    <w:docPart>
      <w:docPartPr>
        <w:name w:val="8439F0E33EDE43ED8F8FEF6FCB7A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5757-4F39-4E7F-A046-76D533E95C9B}"/>
      </w:docPartPr>
      <w:docPartBody>
        <w:p w:rsidR="00B46FFA" w:rsidRDefault="00000000">
          <w:pPr>
            <w:pStyle w:val="8439F0E33EDE43ED8F8FEF6FCB7A33F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C4"/>
    <w:rsid w:val="0027102B"/>
    <w:rsid w:val="00322AC4"/>
    <w:rsid w:val="00A273A8"/>
    <w:rsid w:val="00B46FFA"/>
    <w:rsid w:val="00C8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9A6FC404BC49D78EFCB805F3628031">
    <w:name w:val="269A6FC404BC49D78EFCB805F3628031"/>
  </w:style>
  <w:style w:type="paragraph" w:customStyle="1" w:styleId="6AF6263617EB4B6CB60C5A04E1F97B2F">
    <w:name w:val="6AF6263617EB4B6CB60C5A04E1F97B2F"/>
  </w:style>
  <w:style w:type="paragraph" w:customStyle="1" w:styleId="5695F626FBD44C86B4F6598E2F529010">
    <w:name w:val="5695F626FBD44C86B4F6598E2F529010"/>
  </w:style>
  <w:style w:type="character" w:styleId="SubtleReference">
    <w:name w:val="Subtle Reference"/>
    <w:basedOn w:val="DefaultParagraphFont"/>
    <w:uiPriority w:val="10"/>
    <w:qFormat/>
    <w:rsid w:val="00322AC4"/>
    <w:rPr>
      <w:b/>
      <w:caps w:val="0"/>
      <w:smallCaps/>
      <w:color w:val="595959" w:themeColor="text1" w:themeTint="A6"/>
    </w:rPr>
  </w:style>
  <w:style w:type="paragraph" w:customStyle="1" w:styleId="74AAFF505DC84FDDB83D7F237D79A271">
    <w:name w:val="74AAFF505DC84FDDB83D7F237D79A271"/>
  </w:style>
  <w:style w:type="paragraph" w:customStyle="1" w:styleId="8439F0E33EDE43ED8F8FEF6FCB7A33F8">
    <w:name w:val="8439F0E33EDE43ED8F8FEF6FCB7A3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2022-09-27T09:33:00Z</dcterms:created>
  <dcterms:modified xsi:type="dcterms:W3CDTF">2022-11-01T12:14:00Z</dcterms:modified>
  <cp:category/>
</cp:coreProperties>
</file>